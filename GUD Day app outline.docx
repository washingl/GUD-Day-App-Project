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AC5F" w14:textId="69CF5E44" w:rsidR="00B979D8" w:rsidRDefault="00127862">
      <w:pPr>
        <w:pStyle w:val="Title"/>
      </w:pPr>
      <w:r>
        <w:t>Good Day</w:t>
      </w:r>
      <w:r w:rsidR="004D4B0D">
        <w:t xml:space="preserve"> </w:t>
      </w:r>
      <w:r w:rsidR="004D4B0D">
        <w:rPr>
          <w:sz w:val="16"/>
          <w:szCs w:val="16"/>
        </w:rPr>
        <w:t>created by: lavashti washington</w:t>
      </w:r>
      <w:r w:rsidR="00DE5062">
        <w:t xml:space="preserve"> </w:t>
      </w:r>
    </w:p>
    <w:p w14:paraId="20FCECB5" w14:textId="22118DF5" w:rsidR="004361C6" w:rsidRDefault="004361C6">
      <w:pPr>
        <w:pStyle w:val="Heading1"/>
      </w:pPr>
      <w:r>
        <w:t>Description</w:t>
      </w:r>
    </w:p>
    <w:p w14:paraId="5ADF84DB" w14:textId="7D52DD75" w:rsidR="00B979D8" w:rsidRDefault="00127862">
      <w:r>
        <w:t>Gud Day</w:t>
      </w:r>
      <w:r w:rsidR="004361C6">
        <w:t xml:space="preserve"> is </w:t>
      </w:r>
      <w:r w:rsidRPr="00127862">
        <w:t>a personal pick-me-up for people every-time they open it.</w:t>
      </w:r>
      <w:r>
        <w:t xml:space="preserve"> This app will</w:t>
      </w:r>
      <w:r w:rsidRPr="00127862">
        <w:t xml:space="preserve"> simply share a complement, positive message, or even a thank you when no one else may be available to do </w:t>
      </w:r>
      <w:proofErr w:type="gramStart"/>
      <w:r w:rsidRPr="00127862">
        <w:t>so.</w:t>
      </w:r>
      <w:r w:rsidR="004361C6">
        <w:t>.</w:t>
      </w:r>
      <w:proofErr w:type="gramEnd"/>
    </w:p>
    <w:p w14:paraId="4BF89D26" w14:textId="46FFF885" w:rsidR="00B979D8" w:rsidRPr="003F3D12" w:rsidRDefault="004361C6" w:rsidP="003F3D12">
      <w:pPr>
        <w:pStyle w:val="Heading2"/>
        <w:rPr>
          <w:rStyle w:val="Heading2Char"/>
        </w:rPr>
      </w:pPr>
      <w:r>
        <w:t xml:space="preserve">How it </w:t>
      </w:r>
      <w:r w:rsidR="00692ECE">
        <w:t>works</w:t>
      </w:r>
    </w:p>
    <w:p w14:paraId="5489B876" w14:textId="384FEC9F" w:rsidR="00692ECE" w:rsidRDefault="00DD5520" w:rsidP="00692ECE">
      <w:pPr>
        <w:pStyle w:val="ListNumber"/>
      </w:pPr>
      <w:r>
        <w:t>The app is built around a constant rotation of phrases, quotes, and compliments that will be displayed to the end-user whenever they open or refresh the app.</w:t>
      </w:r>
    </w:p>
    <w:p w14:paraId="6D357091" w14:textId="16DA29B0" w:rsidR="00DD5520" w:rsidRDefault="00DD5520" w:rsidP="00692ECE">
      <w:pPr>
        <w:pStyle w:val="ListNumber"/>
      </w:pPr>
      <w:r>
        <w:t xml:space="preserve">The app will require the user to completely close the app to prompt a new response. </w:t>
      </w:r>
    </w:p>
    <w:p w14:paraId="479A7E49" w14:textId="733FF7C6" w:rsidR="00DD5520" w:rsidRDefault="00DD5520" w:rsidP="00692ECE">
      <w:pPr>
        <w:pStyle w:val="ListNumber"/>
      </w:pPr>
      <w:r>
        <w:t xml:space="preserve">All responses will be randomly chosen and displayed each time the app is opened. </w:t>
      </w:r>
    </w:p>
    <w:p w14:paraId="78116A5A" w14:textId="77777777" w:rsidR="00DD5520" w:rsidRDefault="00DD5520" w:rsidP="00692ECE">
      <w:pPr>
        <w:pStyle w:val="ListNumber"/>
      </w:pPr>
    </w:p>
    <w:p w14:paraId="407AD270" w14:textId="77777777" w:rsidR="00C91C06" w:rsidRDefault="00C91C06" w:rsidP="00C91C06">
      <w:pPr>
        <w:pStyle w:val="ListNumber"/>
        <w:numPr>
          <w:ilvl w:val="0"/>
          <w:numId w:val="0"/>
        </w:numPr>
        <w:ind w:left="1080"/>
      </w:pPr>
    </w:p>
    <w:p w14:paraId="5CC6F134" w14:textId="5720504D" w:rsidR="00C91C06" w:rsidRDefault="00C91C06" w:rsidP="00C91C06">
      <w:pPr>
        <w:pStyle w:val="ListNumber"/>
        <w:numPr>
          <w:ilvl w:val="0"/>
          <w:numId w:val="0"/>
        </w:numPr>
        <w:ind w:left="1080" w:hanging="360"/>
      </w:pPr>
    </w:p>
    <w:p w14:paraId="1309080C" w14:textId="5480298D" w:rsidR="00C91C06" w:rsidRPr="00C91C06" w:rsidRDefault="00C91C06" w:rsidP="00C91C06">
      <w:pPr>
        <w:spacing w:before="600" w:after="60"/>
        <w:ind w:left="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Problem addressing</w:t>
      </w:r>
    </w:p>
    <w:p w14:paraId="0DB56FD8" w14:textId="69A03945" w:rsidR="00C91C06" w:rsidRDefault="00DD5520" w:rsidP="00C91C06">
      <w:pPr>
        <w:pStyle w:val="ListNumber"/>
        <w:numPr>
          <w:ilvl w:val="0"/>
          <w:numId w:val="0"/>
        </w:numPr>
        <w:ind w:left="810" w:hanging="360"/>
      </w:pPr>
      <w:r>
        <w:t xml:space="preserve">When you work hard, take care or do for others, and focus the majority of your time to producing things that hold more effect on those around you; it is very easy to forget how admirable the simple good deeds like holding the door for a stranger as you exit a store so they can enter, or just ensuring you make it to work on-time every day to set a good example for the other staff members really are. I try </w:t>
      </w:r>
      <w:proofErr w:type="gramStart"/>
      <w:r>
        <w:t>remind</w:t>
      </w:r>
      <w:proofErr w:type="gramEnd"/>
      <w:r>
        <w:t xml:space="preserve"> myself that the work I do and the positive energy that I put forth in the world is worth doing even when no one else will recognize </w:t>
      </w:r>
      <w:r w:rsidR="006B4A41">
        <w:t>that work</w:t>
      </w:r>
      <w:r>
        <w:t xml:space="preserve">. I do this so I don’t overlook my everyday approach to being a good person. </w:t>
      </w:r>
      <w:r w:rsidR="006B4A41">
        <w:t>We all should be reminded that by just simply trying to be a good person is worthy of recognition. The GUD DAY app is there to do just that!</w:t>
      </w:r>
    </w:p>
    <w:p w14:paraId="45A8134A" w14:textId="5BF8D300" w:rsidR="00C91C06" w:rsidRDefault="00C91C06" w:rsidP="00C91C06">
      <w:pPr>
        <w:pStyle w:val="ListNumber"/>
        <w:numPr>
          <w:ilvl w:val="0"/>
          <w:numId w:val="0"/>
        </w:numPr>
        <w:ind w:left="810" w:hanging="360"/>
      </w:pPr>
    </w:p>
    <w:p w14:paraId="302C7304" w14:textId="5485F8D6" w:rsidR="00C91C06" w:rsidRDefault="00C91C06" w:rsidP="00C91C06">
      <w:pPr>
        <w:pStyle w:val="Heading1"/>
      </w:pPr>
      <w:r>
        <w:t>Platform</w:t>
      </w:r>
    </w:p>
    <w:p w14:paraId="73C38E06" w14:textId="7979191B" w:rsidR="00C91C06" w:rsidRDefault="006B4A41" w:rsidP="00C91C06">
      <w:pPr>
        <w:pStyle w:val="ListNumber"/>
        <w:numPr>
          <w:ilvl w:val="0"/>
          <w:numId w:val="0"/>
        </w:numPr>
        <w:ind w:left="810" w:hanging="360"/>
      </w:pPr>
      <w:r>
        <w:t>Native (</w:t>
      </w:r>
      <w:proofErr w:type="spellStart"/>
      <w:r>
        <w:t>adroid</w:t>
      </w:r>
      <w:proofErr w:type="spellEnd"/>
      <w:r>
        <w:t>)</w:t>
      </w:r>
      <w:r w:rsidR="00D55956">
        <w:t xml:space="preserve"> platform</w:t>
      </w:r>
    </w:p>
    <w:p w14:paraId="7B0913A2" w14:textId="60117BC7" w:rsidR="00D55956" w:rsidRDefault="00D55956" w:rsidP="00C91C06">
      <w:pPr>
        <w:pStyle w:val="ListNumber"/>
        <w:numPr>
          <w:ilvl w:val="0"/>
          <w:numId w:val="0"/>
        </w:numPr>
        <w:ind w:left="810" w:hanging="360"/>
      </w:pPr>
    </w:p>
    <w:p w14:paraId="19C6694C" w14:textId="77777777" w:rsidR="006B4A41" w:rsidRDefault="006B4A41" w:rsidP="00C91C06">
      <w:pPr>
        <w:pStyle w:val="ListNumber"/>
        <w:numPr>
          <w:ilvl w:val="0"/>
          <w:numId w:val="0"/>
        </w:numPr>
        <w:ind w:left="810" w:hanging="360"/>
      </w:pPr>
    </w:p>
    <w:p w14:paraId="6F518569" w14:textId="19559BD7" w:rsidR="00D55956" w:rsidRDefault="00D55956" w:rsidP="00D55956">
      <w:pPr>
        <w:pStyle w:val="Heading1"/>
      </w:pPr>
      <w:r>
        <w:lastRenderedPageBreak/>
        <w:t>front/</w:t>
      </w:r>
      <w:proofErr w:type="gramStart"/>
      <w:r>
        <w:t>back end</w:t>
      </w:r>
      <w:proofErr w:type="gramEnd"/>
      <w:r>
        <w:t xml:space="preserve"> support</w:t>
      </w:r>
    </w:p>
    <w:p w14:paraId="76D548A9" w14:textId="7FBE66CD" w:rsidR="00D55956" w:rsidRDefault="00D55956" w:rsidP="00C91C06">
      <w:pPr>
        <w:pStyle w:val="ListNumber"/>
        <w:numPr>
          <w:ilvl w:val="0"/>
          <w:numId w:val="0"/>
        </w:numPr>
        <w:ind w:left="810" w:hanging="360"/>
      </w:pPr>
      <w:r>
        <w:t xml:space="preserve">Front-end – </w:t>
      </w:r>
      <w:r w:rsidR="006B4A41">
        <w:t>xml coding, android studio</w:t>
      </w:r>
    </w:p>
    <w:p w14:paraId="1EE05EFC" w14:textId="1FFDA0E0" w:rsidR="00D55956" w:rsidRDefault="00D55956" w:rsidP="00C91C06">
      <w:pPr>
        <w:pStyle w:val="ListNumber"/>
        <w:numPr>
          <w:ilvl w:val="0"/>
          <w:numId w:val="0"/>
        </w:numPr>
        <w:ind w:left="810" w:hanging="360"/>
      </w:pPr>
      <w:r>
        <w:t xml:space="preserve">Back-end – </w:t>
      </w:r>
      <w:r w:rsidR="006B4A41">
        <w:t>SQL database</w:t>
      </w:r>
    </w:p>
    <w:p w14:paraId="4E9D730C" w14:textId="095385B4" w:rsidR="004D4B0D" w:rsidRDefault="004D4B0D" w:rsidP="00C91C06">
      <w:pPr>
        <w:pStyle w:val="ListNumber"/>
        <w:numPr>
          <w:ilvl w:val="0"/>
          <w:numId w:val="0"/>
        </w:numPr>
        <w:ind w:left="810" w:hanging="360"/>
      </w:pPr>
    </w:p>
    <w:p w14:paraId="1D28E1FB" w14:textId="74A63BA6" w:rsidR="004D4B0D" w:rsidRDefault="004D4B0D" w:rsidP="004D4B0D">
      <w:pPr>
        <w:pStyle w:val="Heading1"/>
      </w:pPr>
      <w:r>
        <w:t>functionality</w:t>
      </w:r>
    </w:p>
    <w:p w14:paraId="643D04E8" w14:textId="03E09D3C" w:rsidR="004D4B0D" w:rsidRDefault="006B4A41" w:rsidP="004D4B0D">
      <w:pPr>
        <w:pStyle w:val="ListNumber"/>
        <w:numPr>
          <w:ilvl w:val="0"/>
          <w:numId w:val="16"/>
        </w:numPr>
      </w:pPr>
      <w:r>
        <w:t xml:space="preserve">Simple </w:t>
      </w:r>
      <w:proofErr w:type="gramStart"/>
      <w:r w:rsidR="004D4B0D">
        <w:t>user friendly</w:t>
      </w:r>
      <w:proofErr w:type="gramEnd"/>
      <w:r w:rsidR="004D4B0D">
        <w:t xml:space="preserve"> setup with a</w:t>
      </w:r>
      <w:r>
        <w:t xml:space="preserve"> warming and positive </w:t>
      </w:r>
    </w:p>
    <w:p w14:paraId="46766FB3" w14:textId="3ACAB08B" w:rsidR="004D4B0D" w:rsidRDefault="004D4B0D" w:rsidP="004D4B0D">
      <w:pPr>
        <w:pStyle w:val="ListNumber"/>
        <w:numPr>
          <w:ilvl w:val="0"/>
          <w:numId w:val="16"/>
        </w:numPr>
      </w:pPr>
      <w:r>
        <w:t>Opens to a home page with a tabbed menu for service info, user login, and other features.</w:t>
      </w:r>
    </w:p>
    <w:p w14:paraId="6F7E9191" w14:textId="581CDF50" w:rsidR="004D4B0D" w:rsidRDefault="004D4B0D" w:rsidP="004D4B0D">
      <w:pPr>
        <w:pStyle w:val="ListNumber"/>
        <w:numPr>
          <w:ilvl w:val="0"/>
          <w:numId w:val="16"/>
        </w:numPr>
      </w:pPr>
      <w:r>
        <w:t>Includes a search button to open the search form for car service.</w:t>
      </w:r>
    </w:p>
    <w:p w14:paraId="66AFEB5C" w14:textId="0D763883" w:rsidR="004D4B0D" w:rsidRDefault="004D4B0D" w:rsidP="004D4B0D">
      <w:pPr>
        <w:pStyle w:val="ListNumber"/>
        <w:numPr>
          <w:ilvl w:val="0"/>
          <w:numId w:val="16"/>
        </w:numPr>
      </w:pPr>
      <w:r>
        <w:t>Include push notifications feature for service reminders and updates</w:t>
      </w:r>
    </w:p>
    <w:p w14:paraId="0B62A820" w14:textId="1AE3FECA" w:rsidR="004D4B0D" w:rsidRDefault="004D4B0D" w:rsidP="004D4B0D">
      <w:pPr>
        <w:pStyle w:val="ListNumber"/>
        <w:numPr>
          <w:ilvl w:val="0"/>
          <w:numId w:val="16"/>
        </w:numPr>
      </w:pPr>
      <w:r>
        <w:t>Include a customer feedback section</w:t>
      </w:r>
    </w:p>
    <w:p w14:paraId="37B251E4" w14:textId="4EFC6EBF" w:rsidR="004D4B0D" w:rsidRDefault="004D4B0D" w:rsidP="004D4B0D">
      <w:pPr>
        <w:pStyle w:val="ListNumber"/>
        <w:numPr>
          <w:ilvl w:val="0"/>
          <w:numId w:val="0"/>
        </w:numPr>
        <w:ind w:left="1080" w:hanging="360"/>
      </w:pPr>
    </w:p>
    <w:p w14:paraId="26943F4B" w14:textId="4C539C68" w:rsidR="004D4B0D" w:rsidRDefault="004D4B0D" w:rsidP="004D4B0D">
      <w:pPr>
        <w:pStyle w:val="Heading1"/>
      </w:pPr>
      <w:r>
        <w:t>Design</w:t>
      </w:r>
    </w:p>
    <w:p w14:paraId="453163D6" w14:textId="12CFE967" w:rsidR="004D4B0D" w:rsidRDefault="004D4B0D" w:rsidP="004D4B0D">
      <w:pPr>
        <w:pStyle w:val="ListNumber"/>
        <w:numPr>
          <w:ilvl w:val="0"/>
          <w:numId w:val="0"/>
        </w:numPr>
        <w:ind w:left="1080" w:hanging="360"/>
      </w:pPr>
    </w:p>
    <w:p w14:paraId="4D39D408" w14:textId="0C08B231" w:rsidR="004D4B0D" w:rsidRDefault="00BF03A3" w:rsidP="004D4B0D">
      <w:pPr>
        <w:pStyle w:val="ListNumber"/>
        <w:numPr>
          <w:ilvl w:val="0"/>
          <w:numId w:val="0"/>
        </w:numPr>
        <w:ind w:left="1080" w:hanging="360"/>
      </w:pPr>
      <w:r>
        <w:rPr>
          <w:noProof/>
        </w:rPr>
        <w:drawing>
          <wp:inline distT="0" distB="0" distL="0" distR="0" wp14:anchorId="44A8B1E8" wp14:editId="6E6B5620">
            <wp:extent cx="41719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5" b="7121"/>
                    <a:stretch/>
                  </pic:blipFill>
                  <pic:spPr bwMode="auto">
                    <a:xfrm>
                      <a:off x="0" y="0"/>
                      <a:ext cx="41719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49FB" w14:textId="767E1F9C" w:rsidR="00C77C9B" w:rsidRDefault="00C77C9B" w:rsidP="004D4B0D">
      <w:pPr>
        <w:pStyle w:val="ListNumber"/>
        <w:numPr>
          <w:ilvl w:val="0"/>
          <w:numId w:val="0"/>
        </w:numPr>
        <w:ind w:left="1080" w:hanging="360"/>
      </w:pPr>
    </w:p>
    <w:p w14:paraId="4D72D20F" w14:textId="1710EC00" w:rsidR="00C77C9B" w:rsidRDefault="00C77C9B" w:rsidP="00C77C9B">
      <w:pPr>
        <w:pStyle w:val="Heading1"/>
      </w:pPr>
      <w:r>
        <w:t>GIThub readme</w:t>
      </w:r>
    </w:p>
    <w:p w14:paraId="0FA25BB0" w14:textId="11C4532A" w:rsidR="00C77C9B" w:rsidRDefault="00BA7F31" w:rsidP="004D4B0D">
      <w:pPr>
        <w:pStyle w:val="ListNumber"/>
        <w:numPr>
          <w:ilvl w:val="0"/>
          <w:numId w:val="0"/>
        </w:numPr>
        <w:ind w:left="1080" w:hanging="360"/>
      </w:pPr>
      <w:r w:rsidRPr="00BA7F31">
        <w:t>https://github.com/washingl/App-Project/tree/main#readme</w:t>
      </w:r>
    </w:p>
    <w:sectPr w:rsidR="00C77C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DC3C" w14:textId="77777777" w:rsidR="00AA36B5" w:rsidRDefault="00AA36B5">
      <w:pPr>
        <w:spacing w:after="0" w:line="240" w:lineRule="auto"/>
      </w:pPr>
      <w:r>
        <w:separator/>
      </w:r>
    </w:p>
    <w:p w14:paraId="42EFBC5E" w14:textId="77777777" w:rsidR="00AA36B5" w:rsidRDefault="00AA36B5"/>
  </w:endnote>
  <w:endnote w:type="continuationSeparator" w:id="0">
    <w:p w14:paraId="44735F76" w14:textId="77777777" w:rsidR="00AA36B5" w:rsidRDefault="00AA36B5">
      <w:pPr>
        <w:spacing w:after="0" w:line="240" w:lineRule="auto"/>
      </w:pPr>
      <w:r>
        <w:continuationSeparator/>
      </w:r>
    </w:p>
    <w:p w14:paraId="1922021F" w14:textId="77777777" w:rsidR="00AA36B5" w:rsidRDefault="00AA36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8D56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758C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5B87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4377" w14:textId="77777777" w:rsidR="00AA36B5" w:rsidRDefault="00AA36B5">
      <w:pPr>
        <w:spacing w:after="0" w:line="240" w:lineRule="auto"/>
      </w:pPr>
      <w:r>
        <w:separator/>
      </w:r>
    </w:p>
    <w:p w14:paraId="433621F1" w14:textId="77777777" w:rsidR="00AA36B5" w:rsidRDefault="00AA36B5"/>
  </w:footnote>
  <w:footnote w:type="continuationSeparator" w:id="0">
    <w:p w14:paraId="1D7D5A35" w14:textId="77777777" w:rsidR="00AA36B5" w:rsidRDefault="00AA36B5">
      <w:pPr>
        <w:spacing w:after="0" w:line="240" w:lineRule="auto"/>
      </w:pPr>
      <w:r>
        <w:continuationSeparator/>
      </w:r>
    </w:p>
    <w:p w14:paraId="6CFA5F45" w14:textId="77777777" w:rsidR="00AA36B5" w:rsidRDefault="00AA36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F4B7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130F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C5D9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550A16D6"/>
    <w:multiLevelType w:val="hybridMultilevel"/>
    <w:tmpl w:val="0532B0B4"/>
    <w:lvl w:ilvl="0" w:tplc="D9AA0004">
      <w:start w:val="60"/>
      <w:numFmt w:val="bullet"/>
      <w:lvlText w:val="-"/>
      <w:lvlJc w:val="left"/>
      <w:pPr>
        <w:ind w:left="8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23951017">
    <w:abstractNumId w:val="11"/>
  </w:num>
  <w:num w:numId="2" w16cid:durableId="460849309">
    <w:abstractNumId w:val="0"/>
  </w:num>
  <w:num w:numId="3" w16cid:durableId="242567436">
    <w:abstractNumId w:val="1"/>
  </w:num>
  <w:num w:numId="4" w16cid:durableId="1569613294">
    <w:abstractNumId w:val="2"/>
  </w:num>
  <w:num w:numId="5" w16cid:durableId="2085836025">
    <w:abstractNumId w:val="3"/>
  </w:num>
  <w:num w:numId="6" w16cid:durableId="111633231">
    <w:abstractNumId w:val="13"/>
  </w:num>
  <w:num w:numId="7" w16cid:durableId="1869220982">
    <w:abstractNumId w:val="4"/>
  </w:num>
  <w:num w:numId="8" w16cid:durableId="2067023025">
    <w:abstractNumId w:val="5"/>
  </w:num>
  <w:num w:numId="9" w16cid:durableId="1218475873">
    <w:abstractNumId w:val="6"/>
  </w:num>
  <w:num w:numId="10" w16cid:durableId="1024090100">
    <w:abstractNumId w:val="7"/>
  </w:num>
  <w:num w:numId="11" w16cid:durableId="509175688">
    <w:abstractNumId w:val="8"/>
  </w:num>
  <w:num w:numId="12" w16cid:durableId="1450589059">
    <w:abstractNumId w:val="14"/>
  </w:num>
  <w:num w:numId="13" w16cid:durableId="761070965">
    <w:abstractNumId w:val="9"/>
  </w:num>
  <w:num w:numId="14" w16cid:durableId="1180316345">
    <w:abstractNumId w:val="10"/>
  </w:num>
  <w:num w:numId="15" w16cid:durableId="7628391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643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62"/>
    <w:rsid w:val="00051678"/>
    <w:rsid w:val="00080C63"/>
    <w:rsid w:val="000C47C7"/>
    <w:rsid w:val="000D1F66"/>
    <w:rsid w:val="000D3390"/>
    <w:rsid w:val="00127862"/>
    <w:rsid w:val="001800F8"/>
    <w:rsid w:val="00294C3F"/>
    <w:rsid w:val="002C1552"/>
    <w:rsid w:val="00303660"/>
    <w:rsid w:val="00315E05"/>
    <w:rsid w:val="00316CE0"/>
    <w:rsid w:val="0034617C"/>
    <w:rsid w:val="00356102"/>
    <w:rsid w:val="003B0C99"/>
    <w:rsid w:val="003F2336"/>
    <w:rsid w:val="003F397A"/>
    <w:rsid w:val="003F3D12"/>
    <w:rsid w:val="004343C1"/>
    <w:rsid w:val="004361C6"/>
    <w:rsid w:val="004C0D7C"/>
    <w:rsid w:val="004D4B0D"/>
    <w:rsid w:val="00521179"/>
    <w:rsid w:val="0055429E"/>
    <w:rsid w:val="00567C7E"/>
    <w:rsid w:val="005C7BF4"/>
    <w:rsid w:val="00692ECE"/>
    <w:rsid w:val="00696D06"/>
    <w:rsid w:val="006B4A41"/>
    <w:rsid w:val="006B6AF4"/>
    <w:rsid w:val="007002A7"/>
    <w:rsid w:val="00721AE6"/>
    <w:rsid w:val="00740829"/>
    <w:rsid w:val="007701EC"/>
    <w:rsid w:val="00793758"/>
    <w:rsid w:val="007A06AE"/>
    <w:rsid w:val="00807F4F"/>
    <w:rsid w:val="00814746"/>
    <w:rsid w:val="00851BEE"/>
    <w:rsid w:val="00890F29"/>
    <w:rsid w:val="00917394"/>
    <w:rsid w:val="009866E2"/>
    <w:rsid w:val="00A40744"/>
    <w:rsid w:val="00AA36B5"/>
    <w:rsid w:val="00AE3359"/>
    <w:rsid w:val="00B51EB3"/>
    <w:rsid w:val="00B67971"/>
    <w:rsid w:val="00B979D8"/>
    <w:rsid w:val="00BA7F31"/>
    <w:rsid w:val="00BB1F80"/>
    <w:rsid w:val="00BB7054"/>
    <w:rsid w:val="00BF03A3"/>
    <w:rsid w:val="00C00F1E"/>
    <w:rsid w:val="00C11B7B"/>
    <w:rsid w:val="00C77C9B"/>
    <w:rsid w:val="00C91C06"/>
    <w:rsid w:val="00CF7F3E"/>
    <w:rsid w:val="00D55956"/>
    <w:rsid w:val="00DB445C"/>
    <w:rsid w:val="00DD5520"/>
    <w:rsid w:val="00DE5062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8683B"/>
  <w15:chartTrackingRefBased/>
  <w15:docId w15:val="{6AD9BBDC-BE3B-4158-9F55-CD0DDEEE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0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styleId="Hyperlink">
    <w:name w:val="Hyperlink"/>
    <w:basedOn w:val="DefaultParagraphFont"/>
    <w:uiPriority w:val="99"/>
    <w:unhideWhenUsed/>
    <w:rsid w:val="00C77C9B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Packages\Microsoft.Office.Desktop_8wekyb3d8bbwe\LocalCache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3823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washington</dc:creator>
  <cp:keywords/>
  <dc:description/>
  <cp:lastModifiedBy>Lavashti Washington</cp:lastModifiedBy>
  <cp:revision>4</cp:revision>
  <dcterms:created xsi:type="dcterms:W3CDTF">2022-07-10T00:31:00Z</dcterms:created>
  <dcterms:modified xsi:type="dcterms:W3CDTF">2022-11-04T14:58:00Z</dcterms:modified>
</cp:coreProperties>
</file>